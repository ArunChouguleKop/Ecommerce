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D34A04" w:rsidRDefault="002554CD" w:rsidP="00C6554A">
      <w:pPr>
        <w:pStyle w:val="Photo"/>
        <w:rPr>
          <w:rFonts w:ascii="Verdana" w:hAnsi="Verdana" w:cs="Calibri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r w:rsidRPr="00D34A04">
        <w:rPr>
          <w:rFonts w:ascii="Verdana" w:hAnsi="Verdana" w:cs="Calibri"/>
          <w:noProof/>
          <w:lang w:val="en-IN" w:eastAsia="en-IN"/>
        </w:rPr>
        <w:drawing>
          <wp:inline distT="0" distB="0" distL="0" distR="0" wp14:anchorId="0446AF6B" wp14:editId="26C45C9C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5"/>
    </w:p>
    <w:bookmarkEnd w:id="0"/>
    <w:bookmarkEnd w:id="1"/>
    <w:bookmarkEnd w:id="2"/>
    <w:bookmarkEnd w:id="3"/>
    <w:bookmarkEnd w:id="4"/>
    <w:p w:rsidR="00C6554A" w:rsidRPr="00D34A04" w:rsidRDefault="005C0426" w:rsidP="00C6554A">
      <w:pPr>
        <w:pStyle w:val="Title"/>
        <w:rPr>
          <w:rFonts w:ascii="Verdana" w:hAnsi="Verdana" w:cs="Calibri"/>
        </w:rPr>
      </w:pPr>
      <w:r w:rsidRPr="00D34A04">
        <w:rPr>
          <w:rFonts w:ascii="Verdana" w:hAnsi="Verdana" w:cs="Calibri"/>
        </w:rPr>
        <w:t xml:space="preserve">eShop </w:t>
      </w:r>
    </w:p>
    <w:p w:rsidR="00C6554A" w:rsidRPr="00D34A04" w:rsidRDefault="005C0426" w:rsidP="00C6554A">
      <w:pPr>
        <w:pStyle w:val="Subtitle"/>
        <w:rPr>
          <w:rFonts w:ascii="Verdana" w:hAnsi="Verdana" w:cs="Calibri"/>
        </w:rPr>
      </w:pPr>
      <w:r w:rsidRPr="00D34A04">
        <w:rPr>
          <w:rFonts w:ascii="Verdana" w:hAnsi="Verdana" w:cs="Calibri"/>
        </w:rPr>
        <w:t>Project Details</w:t>
      </w:r>
    </w:p>
    <w:p w:rsidR="00C6554A" w:rsidRPr="00D34A04" w:rsidRDefault="005C0426" w:rsidP="00C6554A">
      <w:pPr>
        <w:pStyle w:val="ContactInfo"/>
        <w:rPr>
          <w:rFonts w:ascii="Verdana" w:hAnsi="Verdana" w:cs="Calibri"/>
        </w:rPr>
      </w:pPr>
      <w:r w:rsidRPr="00D34A04">
        <w:rPr>
          <w:rFonts w:ascii="Verdana" w:hAnsi="Verdana" w:cs="Calibri"/>
        </w:rPr>
        <w:t>Arun Chougule</w:t>
      </w:r>
      <w:r w:rsidR="00C6554A" w:rsidRPr="00D34A04">
        <w:rPr>
          <w:rFonts w:ascii="Verdana" w:hAnsi="Verdana" w:cs="Calibri"/>
        </w:rPr>
        <w:t xml:space="preserve"> | </w:t>
      </w:r>
      <w:r w:rsidRPr="00D34A04">
        <w:rPr>
          <w:rFonts w:ascii="Verdana" w:hAnsi="Verdana" w:cs="Calibri"/>
        </w:rPr>
        <w:t>Project Details</w:t>
      </w:r>
      <w:r w:rsidR="00C6554A" w:rsidRPr="00D34A04">
        <w:rPr>
          <w:rFonts w:ascii="Verdana" w:hAnsi="Verdana" w:cs="Calibri"/>
        </w:rPr>
        <w:t xml:space="preserve"> | </w:t>
      </w:r>
      <w:r w:rsidRPr="00D34A04">
        <w:rPr>
          <w:rFonts w:ascii="Verdana" w:hAnsi="Verdana" w:cs="Calibri"/>
        </w:rPr>
        <w:t>20 Aug 2021</w:t>
      </w:r>
      <w:r w:rsidR="00C6554A" w:rsidRPr="00D34A04">
        <w:rPr>
          <w:rFonts w:ascii="Verdana" w:hAnsi="Verdana" w:cs="Calibri"/>
        </w:rPr>
        <w:br w:type="page"/>
      </w:r>
    </w:p>
    <w:p w:rsidR="00C6554A" w:rsidRPr="00D34A04" w:rsidRDefault="005C0426" w:rsidP="00C6554A">
      <w:pPr>
        <w:pStyle w:val="Heading1"/>
        <w:rPr>
          <w:rFonts w:ascii="Verdana" w:hAnsi="Verdana" w:cs="Calibri"/>
        </w:rPr>
      </w:pPr>
      <w:r w:rsidRPr="00D34A04">
        <w:rPr>
          <w:rFonts w:ascii="Verdana" w:hAnsi="Verdana" w:cs="Calibri"/>
          <w:lang w:val="en-IN"/>
        </w:rPr>
        <w:lastRenderedPageBreak/>
        <w:t>Tables</w:t>
      </w:r>
    </w:p>
    <w:p w:rsidR="005C0426" w:rsidRPr="00D34A04" w:rsidRDefault="005C0426" w:rsidP="005C0426">
      <w:pPr>
        <w:pStyle w:val="ListBullet"/>
        <w:numPr>
          <w:ilvl w:val="0"/>
          <w:numId w:val="0"/>
        </w:numPr>
        <w:ind w:left="720" w:hanging="360"/>
        <w:rPr>
          <w:rFonts w:ascii="Verdana" w:hAnsi="Verdana" w:cs="Calibri"/>
        </w:rPr>
      </w:pPr>
      <w:r w:rsidRPr="00D34A04">
        <w:rPr>
          <w:rFonts w:ascii="Verdana" w:hAnsi="Verdana" w:cs="Calibri"/>
        </w:rPr>
        <w:t>Used PostgreSQL database. Designed tables considering the normalization rules.</w:t>
      </w:r>
    </w:p>
    <w:p w:rsidR="005C0426" w:rsidRPr="00D34A04" w:rsidRDefault="005C0426" w:rsidP="005C0426">
      <w:pPr>
        <w:pStyle w:val="ListBullet"/>
        <w:numPr>
          <w:ilvl w:val="0"/>
          <w:numId w:val="0"/>
        </w:numPr>
        <w:ind w:left="720" w:hanging="360"/>
        <w:rPr>
          <w:rFonts w:ascii="Verdana" w:hAnsi="Verdana" w:cs="Calibri"/>
        </w:rPr>
      </w:pPr>
      <w:r w:rsidRPr="00D34A04">
        <w:rPr>
          <w:rFonts w:ascii="Verdana" w:hAnsi="Verdana" w:cs="Calibri"/>
        </w:rPr>
        <w:t xml:space="preserve">Used Unique Identifier as primary key. </w:t>
      </w:r>
    </w:p>
    <w:p w:rsidR="005C0426" w:rsidRPr="00D34A04" w:rsidRDefault="005C0426" w:rsidP="005C0426">
      <w:pPr>
        <w:pStyle w:val="ListBullet"/>
        <w:numPr>
          <w:ilvl w:val="0"/>
          <w:numId w:val="0"/>
        </w:numPr>
        <w:rPr>
          <w:rFonts w:ascii="Verdana" w:hAnsi="Verdana" w:cs="Calibri"/>
        </w:rPr>
      </w:pPr>
      <w:r w:rsidRPr="00D34A04">
        <w:rPr>
          <w:rFonts w:ascii="Verdana" w:hAnsi="Verdana" w:cs="Calibri"/>
        </w:rPr>
        <w:t xml:space="preserve">       Tables are as follows</w:t>
      </w:r>
    </w:p>
    <w:p w:rsidR="005C0426" w:rsidRPr="00D34A04" w:rsidRDefault="005C0426" w:rsidP="005C0426">
      <w:pPr>
        <w:pStyle w:val="ListBullet"/>
        <w:numPr>
          <w:ilvl w:val="0"/>
          <w:numId w:val="16"/>
        </w:numPr>
        <w:rPr>
          <w:rFonts w:ascii="Verdana" w:hAnsi="Verdana" w:cs="Calibri"/>
        </w:rPr>
      </w:pPr>
      <w:r w:rsidRPr="00D34A04">
        <w:rPr>
          <w:rFonts w:ascii="Verdana" w:hAnsi="Verdana" w:cs="Calibri"/>
        </w:rPr>
        <w:t>User – To store application user information</w:t>
      </w:r>
    </w:p>
    <w:p w:rsidR="005C0426" w:rsidRPr="00D34A04" w:rsidRDefault="005C0426" w:rsidP="005C0426">
      <w:pPr>
        <w:pStyle w:val="ListBullet"/>
        <w:numPr>
          <w:ilvl w:val="0"/>
          <w:numId w:val="16"/>
        </w:numPr>
        <w:rPr>
          <w:rFonts w:ascii="Verdana" w:hAnsi="Verdana" w:cs="Calibri"/>
        </w:rPr>
      </w:pPr>
      <w:r w:rsidRPr="00D34A04">
        <w:rPr>
          <w:rFonts w:ascii="Verdana" w:hAnsi="Verdana" w:cs="Calibri"/>
        </w:rPr>
        <w:t>Item – To store Item information</w:t>
      </w:r>
    </w:p>
    <w:p w:rsidR="00C6554A" w:rsidRPr="00D34A04" w:rsidRDefault="005C0426" w:rsidP="005C0426">
      <w:pPr>
        <w:pStyle w:val="ListBullet"/>
        <w:numPr>
          <w:ilvl w:val="0"/>
          <w:numId w:val="16"/>
        </w:numPr>
        <w:rPr>
          <w:rFonts w:ascii="Verdana" w:hAnsi="Verdana" w:cs="Calibri"/>
        </w:rPr>
      </w:pPr>
      <w:r w:rsidRPr="00D34A04">
        <w:rPr>
          <w:rFonts w:ascii="Verdana" w:hAnsi="Verdana" w:cs="Calibri"/>
        </w:rPr>
        <w:t>ItemDetails – To store details information of items</w:t>
      </w:r>
    </w:p>
    <w:p w:rsidR="00617EE1" w:rsidRPr="00D34A04" w:rsidRDefault="00617EE1" w:rsidP="00617EE1">
      <w:pPr>
        <w:pStyle w:val="Heading1"/>
        <w:rPr>
          <w:rFonts w:ascii="Verdana" w:hAnsi="Verdana" w:cs="Calibri"/>
        </w:rPr>
      </w:pPr>
      <w:r w:rsidRPr="00D34A04">
        <w:rPr>
          <w:rFonts w:ascii="Verdana" w:hAnsi="Verdana" w:cs="Calibri"/>
          <w:lang w:val="en-IN"/>
        </w:rPr>
        <w:t>Architecture</w:t>
      </w:r>
    </w:p>
    <w:p w:rsidR="002C74C0" w:rsidRPr="00D34A04" w:rsidRDefault="00617EE1" w:rsidP="00617EE1">
      <w:pPr>
        <w:rPr>
          <w:rFonts w:ascii="Verdana" w:hAnsi="Verdana" w:cs="Calibri"/>
        </w:rPr>
      </w:pPr>
      <w:r w:rsidRPr="00D34A04">
        <w:rPr>
          <w:rFonts w:ascii="Verdana" w:hAnsi="Verdana" w:cs="Calibri"/>
        </w:rPr>
        <w:t>Used Client Server architecture</w:t>
      </w:r>
      <w:r w:rsidR="008B475D" w:rsidRPr="00D34A04">
        <w:rPr>
          <w:rFonts w:ascii="Verdana" w:hAnsi="Verdana" w:cs="Calibri"/>
        </w:rPr>
        <w:t xml:space="preserve"> considering the separation of </w:t>
      </w:r>
      <w:r w:rsidR="00D34A04" w:rsidRPr="00D34A04">
        <w:rPr>
          <w:rFonts w:ascii="Verdana" w:hAnsi="Verdana" w:cs="Calibri"/>
        </w:rPr>
        <w:t>concerns (</w:t>
      </w:r>
      <w:r w:rsidR="008B475D" w:rsidRPr="00D34A04">
        <w:rPr>
          <w:rFonts w:ascii="Verdana" w:hAnsi="Verdana" w:cs="Calibri"/>
        </w:rPr>
        <w:t>SOC)</w:t>
      </w:r>
      <w:r w:rsidRPr="00D34A04">
        <w:rPr>
          <w:rFonts w:ascii="Verdana" w:hAnsi="Verdana" w:cs="Calibri"/>
        </w:rPr>
        <w:t>. Application has 3 parts</w:t>
      </w:r>
    </w:p>
    <w:p w:rsidR="00617EE1" w:rsidRPr="00D34A04" w:rsidRDefault="00617EE1" w:rsidP="006D67A8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>Model.</w:t>
      </w:r>
    </w:p>
    <w:p w:rsidR="00617EE1" w:rsidRPr="00D34A04" w:rsidRDefault="00617EE1" w:rsidP="006D67A8">
      <w:pPr>
        <w:pStyle w:val="ListParagraph"/>
        <w:rPr>
          <w:rFonts w:ascii="Verdana" w:hAnsi="Verdana"/>
        </w:rPr>
      </w:pPr>
      <w:r w:rsidRPr="00D34A04">
        <w:rPr>
          <w:rFonts w:ascii="Verdana" w:hAnsi="Verdana"/>
        </w:rPr>
        <w:t xml:space="preserve">For data binding on both web and API </w:t>
      </w:r>
      <w:r w:rsidR="006D67A8" w:rsidRPr="00D34A04">
        <w:rPr>
          <w:rFonts w:ascii="Verdana" w:hAnsi="Verdana"/>
        </w:rPr>
        <w:t>project used</w:t>
      </w:r>
      <w:r w:rsidRPr="00D34A04">
        <w:rPr>
          <w:rFonts w:ascii="Verdana" w:hAnsi="Verdana"/>
        </w:rPr>
        <w:t xml:space="preserve"> only one Model Class library </w:t>
      </w:r>
    </w:p>
    <w:p w:rsidR="00617EE1" w:rsidRPr="00D34A04" w:rsidRDefault="00D34A04" w:rsidP="006D67A8">
      <w:pPr>
        <w:pStyle w:val="ListParagraph"/>
        <w:numPr>
          <w:ilvl w:val="1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>User</w:t>
      </w:r>
      <w:r w:rsidR="00617EE1" w:rsidRPr="00D34A04">
        <w:rPr>
          <w:rFonts w:ascii="Verdana" w:hAnsi="Verdana"/>
        </w:rPr>
        <w:t>.</w:t>
      </w:r>
    </w:p>
    <w:p w:rsidR="00617EE1" w:rsidRPr="00D34A04" w:rsidRDefault="00617EE1" w:rsidP="006D67A8">
      <w:pPr>
        <w:pStyle w:val="ListParagraph"/>
        <w:numPr>
          <w:ilvl w:val="1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>ItemCategory.</w:t>
      </w:r>
    </w:p>
    <w:p w:rsidR="00617EE1" w:rsidRPr="00D34A04" w:rsidRDefault="00617EE1" w:rsidP="006D67A8">
      <w:pPr>
        <w:pStyle w:val="ListParagraph"/>
        <w:numPr>
          <w:ilvl w:val="1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>Item.</w:t>
      </w:r>
    </w:p>
    <w:p w:rsidR="00617EE1" w:rsidRPr="00D34A04" w:rsidRDefault="00617EE1" w:rsidP="006D67A8">
      <w:pPr>
        <w:pStyle w:val="ListParagraph"/>
        <w:numPr>
          <w:ilvl w:val="1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>ItemTran:-</w:t>
      </w:r>
      <w:r w:rsidR="006D67A8" w:rsidRPr="00D34A04">
        <w:rPr>
          <w:rFonts w:ascii="Verdana" w:hAnsi="Verdana"/>
        </w:rPr>
        <w:t xml:space="preserve">  Complex object class used to perform insert operations on Item and </w:t>
      </w:r>
      <w:r w:rsidR="00D34A04" w:rsidRPr="00D34A04">
        <w:rPr>
          <w:rFonts w:ascii="Verdana" w:hAnsi="Verdana" w:cs="Calibri"/>
        </w:rPr>
        <w:t xml:space="preserve">ItemDetails </w:t>
      </w:r>
      <w:r w:rsidR="00D34A04">
        <w:rPr>
          <w:rFonts w:ascii="Verdana" w:hAnsi="Verdana"/>
        </w:rPr>
        <w:t>tables using transaction scope</w:t>
      </w:r>
    </w:p>
    <w:p w:rsidR="00617EE1" w:rsidRPr="00D34A04" w:rsidRDefault="00617EE1" w:rsidP="006D67A8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>User interference.(UI)</w:t>
      </w:r>
    </w:p>
    <w:p w:rsidR="00617EE1" w:rsidRPr="00D34A04" w:rsidRDefault="00617EE1" w:rsidP="006D67A8">
      <w:pPr>
        <w:pStyle w:val="ListParagraph"/>
        <w:numPr>
          <w:ilvl w:val="1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 xml:space="preserve">Asp.Net Core Web MVC app. </w:t>
      </w:r>
      <w:r w:rsidR="006D67A8" w:rsidRPr="00D34A04">
        <w:rPr>
          <w:rFonts w:ascii="Verdana" w:hAnsi="Verdana"/>
        </w:rPr>
        <w:t>Using HttpClient class I’m calling  web APIs</w:t>
      </w:r>
    </w:p>
    <w:p w:rsidR="006D67A8" w:rsidRPr="00D34A04" w:rsidRDefault="006D67A8" w:rsidP="006D67A8">
      <w:pPr>
        <w:pStyle w:val="ListParagraph"/>
        <w:numPr>
          <w:ilvl w:val="1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>Wrote own WebAPIClient static class to call the APIs from UI.</w:t>
      </w:r>
    </w:p>
    <w:p w:rsidR="006D67A8" w:rsidRPr="00D34A04" w:rsidRDefault="006D67A8" w:rsidP="006D67A8">
      <w:pPr>
        <w:pStyle w:val="ListParagraph"/>
        <w:numPr>
          <w:ilvl w:val="1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 xml:space="preserve">GET,POST, PUT methods are async to scale the avoid the </w:t>
      </w:r>
      <w:r w:rsidR="002167F9" w:rsidRPr="00D34A04">
        <w:rPr>
          <w:rFonts w:ascii="Verdana" w:hAnsi="Verdana"/>
        </w:rPr>
        <w:t>latency</w:t>
      </w:r>
    </w:p>
    <w:p w:rsidR="006D67A8" w:rsidRPr="00D34A04" w:rsidRDefault="006D67A8" w:rsidP="006D67A8">
      <w:pPr>
        <w:pStyle w:val="ListParagraph"/>
        <w:numPr>
          <w:ilvl w:val="1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>Used JWT token for authorization and token stored in session.</w:t>
      </w:r>
    </w:p>
    <w:p w:rsidR="00617EE1" w:rsidRPr="00D34A04" w:rsidRDefault="006D67A8" w:rsidP="00617EE1">
      <w:pPr>
        <w:pStyle w:val="ListParagraph"/>
        <w:numPr>
          <w:ilvl w:val="1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>Used Serilog to log the errors.</w:t>
      </w:r>
    </w:p>
    <w:p w:rsidR="006D67A8" w:rsidRPr="00D34A04" w:rsidRDefault="006D67A8" w:rsidP="006D67A8">
      <w:pPr>
        <w:pStyle w:val="ListParagraph"/>
        <w:ind w:left="1440"/>
        <w:rPr>
          <w:rFonts w:ascii="Verdana" w:hAnsi="Verdana"/>
        </w:rPr>
      </w:pPr>
    </w:p>
    <w:p w:rsidR="00617EE1" w:rsidRPr="00D34A04" w:rsidRDefault="002167F9" w:rsidP="006D67A8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>Web API</w:t>
      </w:r>
      <w:r w:rsidR="00617EE1" w:rsidRPr="00D34A04">
        <w:rPr>
          <w:rFonts w:ascii="Verdana" w:hAnsi="Verdana"/>
        </w:rPr>
        <w:t>.</w:t>
      </w:r>
    </w:p>
    <w:p w:rsidR="00617EE1" w:rsidRPr="00D34A04" w:rsidRDefault="00617EE1" w:rsidP="006D67A8">
      <w:pPr>
        <w:pStyle w:val="ListParagraph"/>
        <w:numPr>
          <w:ilvl w:val="1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 xml:space="preserve">ASP.Net Core </w:t>
      </w:r>
      <w:r w:rsidR="002167F9" w:rsidRPr="00D34A04">
        <w:rPr>
          <w:rFonts w:ascii="Verdana" w:hAnsi="Verdana"/>
        </w:rPr>
        <w:t>Web API version 3.1</w:t>
      </w:r>
      <w:r w:rsidRPr="00D34A04">
        <w:rPr>
          <w:rFonts w:ascii="Verdana" w:hAnsi="Verdana"/>
        </w:rPr>
        <w:t xml:space="preserve"> project, </w:t>
      </w:r>
      <w:r w:rsidR="002167F9" w:rsidRPr="00D34A04">
        <w:rPr>
          <w:rFonts w:ascii="Verdana" w:hAnsi="Verdana"/>
        </w:rPr>
        <w:t>Layered architecture.</w:t>
      </w:r>
    </w:p>
    <w:p w:rsidR="002167F9" w:rsidRPr="00D34A04" w:rsidRDefault="002167F9" w:rsidP="006D67A8">
      <w:pPr>
        <w:pStyle w:val="ListParagraph"/>
        <w:numPr>
          <w:ilvl w:val="1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>Designed considering the Solid principles</w:t>
      </w:r>
    </w:p>
    <w:p w:rsidR="002167F9" w:rsidRPr="00D34A04" w:rsidRDefault="002167F9" w:rsidP="006D67A8">
      <w:pPr>
        <w:pStyle w:val="ListParagraph"/>
        <w:numPr>
          <w:ilvl w:val="1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>Used Repository pattern</w:t>
      </w:r>
    </w:p>
    <w:p w:rsidR="002167F9" w:rsidRPr="00D34A04" w:rsidRDefault="002167F9" w:rsidP="006D67A8">
      <w:pPr>
        <w:pStyle w:val="ListParagraph"/>
        <w:numPr>
          <w:ilvl w:val="1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 xml:space="preserve">Created a separate configuration class for dependency injection </w:t>
      </w:r>
    </w:p>
    <w:p w:rsidR="002167F9" w:rsidRPr="00D34A04" w:rsidRDefault="002167F9" w:rsidP="006D67A8">
      <w:pPr>
        <w:pStyle w:val="ListParagraph"/>
        <w:numPr>
          <w:ilvl w:val="1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lastRenderedPageBreak/>
        <w:t>DataAccessLayer has 2 layers abstraction layer and concrete implementation.</w:t>
      </w:r>
    </w:p>
    <w:p w:rsidR="002167F9" w:rsidRPr="00D34A04" w:rsidRDefault="002167F9" w:rsidP="006D67A8">
      <w:pPr>
        <w:pStyle w:val="ListParagraph"/>
        <w:numPr>
          <w:ilvl w:val="1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>BuisnessLayer designed as per the repository pattern.</w:t>
      </w:r>
    </w:p>
    <w:p w:rsidR="002167F9" w:rsidRPr="00D34A04" w:rsidRDefault="002167F9" w:rsidP="006D67A8">
      <w:pPr>
        <w:pStyle w:val="ListParagraph"/>
        <w:numPr>
          <w:ilvl w:val="1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>Used OOPs concepts when required.</w:t>
      </w:r>
    </w:p>
    <w:p w:rsidR="00617EE1" w:rsidRPr="00D34A04" w:rsidRDefault="002167F9" w:rsidP="002167F9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>Unit Test project is added to test the methods. Used MOCK objects to test the methods.</w:t>
      </w:r>
    </w:p>
    <w:p w:rsidR="002167F9" w:rsidRPr="00D34A04" w:rsidRDefault="008B475D" w:rsidP="002167F9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D34A04">
        <w:rPr>
          <w:rFonts w:ascii="Verdana" w:hAnsi="Verdana"/>
        </w:rPr>
        <w:t>To run the application. Right Click on the main solution and click on properties.</w:t>
      </w:r>
    </w:p>
    <w:p w:rsidR="008B475D" w:rsidRPr="00D34A04" w:rsidRDefault="008B475D" w:rsidP="008B475D">
      <w:pPr>
        <w:pStyle w:val="ListParagraph"/>
        <w:rPr>
          <w:rFonts w:ascii="Verdana" w:hAnsi="Verdana"/>
        </w:rPr>
      </w:pPr>
      <w:r w:rsidRPr="00D34A04">
        <w:rPr>
          <w:rFonts w:ascii="Verdana" w:hAnsi="Verdana"/>
        </w:rPr>
        <w:t xml:space="preserve">Select </w:t>
      </w:r>
      <w:r w:rsidR="00D34A04" w:rsidRPr="00D34A04">
        <w:rPr>
          <w:rFonts w:ascii="Verdana" w:hAnsi="Verdana"/>
        </w:rPr>
        <w:t>multiple</w:t>
      </w:r>
      <w:r w:rsidRPr="00D34A04">
        <w:rPr>
          <w:rFonts w:ascii="Verdana" w:hAnsi="Verdana"/>
        </w:rPr>
        <w:t xml:space="preserve"> startup project option and start the UI and </w:t>
      </w:r>
      <w:r w:rsidR="00D34A04" w:rsidRPr="00D34A04">
        <w:rPr>
          <w:rFonts w:ascii="Verdana" w:hAnsi="Verdana"/>
        </w:rPr>
        <w:t>Web API projects. As shown in the below.</w:t>
      </w:r>
    </w:p>
    <w:p w:rsidR="00D34A04" w:rsidRPr="00D34A04" w:rsidRDefault="00D34A04" w:rsidP="008B475D">
      <w:pPr>
        <w:pStyle w:val="ListParagraph"/>
        <w:rPr>
          <w:rFonts w:ascii="Verdana" w:hAnsi="Verdana"/>
        </w:rPr>
      </w:pPr>
    </w:p>
    <w:p w:rsidR="008B475D" w:rsidRPr="00D34A04" w:rsidRDefault="008B475D" w:rsidP="008B475D">
      <w:pPr>
        <w:pStyle w:val="ListParagraph"/>
        <w:rPr>
          <w:rFonts w:ascii="Verdana" w:hAnsi="Verdana"/>
        </w:rPr>
      </w:pPr>
      <w:r w:rsidRPr="00D34A04">
        <w:rPr>
          <w:rFonts w:ascii="Verdana" w:hAnsi="Verdana"/>
          <w:noProof/>
          <w:lang w:val="en-IN" w:eastAsia="en-IN"/>
        </w:rPr>
        <w:drawing>
          <wp:inline distT="0" distB="0" distL="0" distR="0">
            <wp:extent cx="5486400" cy="3764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75D" w:rsidRPr="00D34A04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A83" w:rsidRDefault="00F72A83" w:rsidP="00C6554A">
      <w:pPr>
        <w:spacing w:before="0" w:after="0" w:line="240" w:lineRule="auto"/>
      </w:pPr>
      <w:r>
        <w:separator/>
      </w:r>
    </w:p>
  </w:endnote>
  <w:endnote w:type="continuationSeparator" w:id="0">
    <w:p w:rsidR="00F72A83" w:rsidRDefault="00F72A8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34A0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A83" w:rsidRDefault="00F72A83" w:rsidP="00C6554A">
      <w:pPr>
        <w:spacing w:before="0" w:after="0" w:line="240" w:lineRule="auto"/>
      </w:pPr>
      <w:r>
        <w:separator/>
      </w:r>
    </w:p>
  </w:footnote>
  <w:footnote w:type="continuationSeparator" w:id="0">
    <w:p w:rsidR="00F72A83" w:rsidRDefault="00F72A8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385D1324"/>
    <w:multiLevelType w:val="hybridMultilevel"/>
    <w:tmpl w:val="8A5C839C"/>
    <w:lvl w:ilvl="0" w:tplc="65A4BF9E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FF6458"/>
    <w:multiLevelType w:val="hybridMultilevel"/>
    <w:tmpl w:val="98C2D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714D0"/>
    <w:multiLevelType w:val="hybridMultilevel"/>
    <w:tmpl w:val="A782B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26"/>
    <w:rsid w:val="002167F9"/>
    <w:rsid w:val="002554CD"/>
    <w:rsid w:val="00293B83"/>
    <w:rsid w:val="002B4294"/>
    <w:rsid w:val="00333D0D"/>
    <w:rsid w:val="004C049F"/>
    <w:rsid w:val="005000E2"/>
    <w:rsid w:val="005C0426"/>
    <w:rsid w:val="00617EE1"/>
    <w:rsid w:val="006A3CE7"/>
    <w:rsid w:val="006D67A8"/>
    <w:rsid w:val="008B475D"/>
    <w:rsid w:val="00C6554A"/>
    <w:rsid w:val="00D34A04"/>
    <w:rsid w:val="00ED7C44"/>
    <w:rsid w:val="00F7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24B10D-0661-4217-A805-D1E57558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677125810C3B462599A79E259002E248">
    <w:name w:val="677125810C3B462599A79E259002E248"/>
    <w:rsid w:val="005C0426"/>
    <w:pPr>
      <w:spacing w:before="0" w:after="160" w:line="259" w:lineRule="auto"/>
    </w:pPr>
    <w:rPr>
      <w:rFonts w:eastAsiaTheme="minorEastAsia"/>
      <w:color w:val="auto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617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un%20Chougale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57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2021-08-19T19:27:00Z</dcterms:created>
  <dcterms:modified xsi:type="dcterms:W3CDTF">2021-08-19T20:24:00Z</dcterms:modified>
</cp:coreProperties>
</file>